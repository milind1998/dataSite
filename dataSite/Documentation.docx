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2CD40" w14:textId="77777777" w:rsidR="00F05CBA" w:rsidRDefault="003E01C2">
      <w:pPr>
        <w:pStyle w:val="Heading1"/>
      </w:pPr>
      <w:r>
        <w:t>Documentation</w:t>
      </w:r>
      <w:r>
        <w:tab/>
      </w:r>
    </w:p>
    <w:p w14:paraId="2CD8F22F" w14:textId="77777777" w:rsidR="00B9352E" w:rsidRDefault="00B9352E" w:rsidP="003E01C2">
      <w:pPr>
        <w:pStyle w:val="ListBullet"/>
      </w:pPr>
      <w:r>
        <w:t xml:space="preserve">AIM: </w:t>
      </w:r>
    </w:p>
    <w:p w14:paraId="19CFB810" w14:textId="77777777" w:rsidR="00F05CBA" w:rsidRDefault="00B9352E" w:rsidP="00B9352E">
      <w:pPr>
        <w:pStyle w:val="ListBullet"/>
        <w:numPr>
          <w:ilvl w:val="1"/>
          <w:numId w:val="3"/>
        </w:numPr>
      </w:pPr>
      <w:r>
        <w:t>To</w:t>
      </w:r>
      <w:r w:rsidR="003E01C2">
        <w:t xml:space="preserve"> combine at least two tables: visit</w:t>
      </w:r>
      <w:r>
        <w:t xml:space="preserve"> and demographics. </w:t>
      </w:r>
    </w:p>
    <w:p w14:paraId="50D50020" w14:textId="77777777" w:rsidR="00B9352E" w:rsidRDefault="00B9352E" w:rsidP="00B9352E">
      <w:pPr>
        <w:pStyle w:val="ListBullet"/>
        <w:numPr>
          <w:ilvl w:val="1"/>
          <w:numId w:val="3"/>
        </w:numPr>
      </w:pPr>
      <w:r>
        <w:t xml:space="preserve">To make patient demographic information should be accessible such that multiple biopsy visits can be attributed to the same patient. </w:t>
      </w:r>
    </w:p>
    <w:p w14:paraId="16729BF3" w14:textId="717B9EB8" w:rsidR="007C4858" w:rsidRDefault="00734640" w:rsidP="007C4858">
      <w:pPr>
        <w:pStyle w:val="ListBullet"/>
      </w:pPr>
      <w:r>
        <w:t xml:space="preserve">INSTRUCTIONS FOR USERS: </w:t>
      </w:r>
      <w:r w:rsidR="007C4858">
        <w:t xml:space="preserve"> </w:t>
      </w:r>
    </w:p>
    <w:p w14:paraId="45D58854" w14:textId="77777777" w:rsidR="003816FE" w:rsidRDefault="003816FE" w:rsidP="007C4858">
      <w:pPr>
        <w:pStyle w:val="ListBullet"/>
        <w:numPr>
          <w:ilvl w:val="1"/>
          <w:numId w:val="3"/>
        </w:numPr>
      </w:pPr>
      <w:r>
        <w:t xml:space="preserve">On opening the application, a login screen will pop up. </w:t>
      </w:r>
    </w:p>
    <w:p w14:paraId="2BDBCA32" w14:textId="77777777" w:rsidR="007C4858" w:rsidRDefault="003816FE" w:rsidP="007C4858">
      <w:pPr>
        <w:pStyle w:val="ListBullet"/>
        <w:numPr>
          <w:ilvl w:val="1"/>
          <w:numId w:val="3"/>
        </w:numPr>
      </w:pPr>
      <w:r>
        <w:t>Enter your credentials and press ‘Submit’</w:t>
      </w:r>
    </w:p>
    <w:p w14:paraId="29E8A52D" w14:textId="77777777" w:rsidR="003816FE" w:rsidRDefault="003816FE" w:rsidP="007C4858">
      <w:pPr>
        <w:pStyle w:val="ListBullet"/>
        <w:numPr>
          <w:ilvl w:val="1"/>
          <w:numId w:val="3"/>
        </w:numPr>
      </w:pPr>
      <w:r>
        <w:t>If successfully authenticated, you will be taken to the data entry page</w:t>
      </w:r>
    </w:p>
    <w:p w14:paraId="5D156DFC" w14:textId="77777777" w:rsidR="003816FE" w:rsidRDefault="003816FE" w:rsidP="007C4858">
      <w:pPr>
        <w:pStyle w:val="ListBullet"/>
        <w:numPr>
          <w:ilvl w:val="1"/>
          <w:numId w:val="3"/>
        </w:numPr>
      </w:pPr>
      <w:r>
        <w:t>If you are adding data for the first time, you will see a blank row already inserted in the table. Go ahead and enter your data in those fields and press Enter or click the ‘+’ in the last column when you are done.</w:t>
      </w:r>
    </w:p>
    <w:p w14:paraId="1A29570F" w14:textId="77777777" w:rsidR="003816FE" w:rsidRDefault="003816FE" w:rsidP="007C4858">
      <w:pPr>
        <w:pStyle w:val="ListBullet"/>
        <w:numPr>
          <w:ilvl w:val="1"/>
          <w:numId w:val="3"/>
        </w:numPr>
      </w:pPr>
      <w:r>
        <w:t>You have now entered your first row of data.</w:t>
      </w:r>
    </w:p>
    <w:p w14:paraId="3EFD8D40" w14:textId="77777777" w:rsidR="003816FE" w:rsidRDefault="003816FE" w:rsidP="007C4858">
      <w:pPr>
        <w:pStyle w:val="ListBullet"/>
        <w:numPr>
          <w:ilvl w:val="1"/>
          <w:numId w:val="3"/>
        </w:numPr>
      </w:pPr>
      <w:r>
        <w:t xml:space="preserve">To add multiple rows, you can click on the ‘+’ as many times as you want to create a table. </w:t>
      </w:r>
    </w:p>
    <w:p w14:paraId="2020AFF0" w14:textId="77777777" w:rsidR="003816FE" w:rsidRDefault="003816FE" w:rsidP="007C4858">
      <w:pPr>
        <w:pStyle w:val="ListBullet"/>
        <w:numPr>
          <w:ilvl w:val="1"/>
          <w:numId w:val="3"/>
        </w:numPr>
      </w:pPr>
      <w:r>
        <w:t xml:space="preserve">To delete data, you must have logged in with an administrator account.  Clicking on the ‘-’ sign that appears right next to the ‘+’ will delete that row permanently. </w:t>
      </w:r>
    </w:p>
    <w:p w14:paraId="210A3BF1" w14:textId="77777777" w:rsidR="003C0515" w:rsidRDefault="003C0515" w:rsidP="007C4858">
      <w:pPr>
        <w:pStyle w:val="ListBullet"/>
        <w:numPr>
          <w:ilvl w:val="1"/>
          <w:numId w:val="3"/>
        </w:numPr>
      </w:pPr>
      <w:r>
        <w:t xml:space="preserve">Click ‘View Demographics’ button to view information about demographics of the patients. </w:t>
      </w:r>
    </w:p>
    <w:p w14:paraId="20AA5768" w14:textId="77777777" w:rsidR="003C0515" w:rsidRDefault="003C0515" w:rsidP="007C4858">
      <w:pPr>
        <w:pStyle w:val="ListBullet"/>
        <w:numPr>
          <w:ilvl w:val="1"/>
          <w:numId w:val="3"/>
        </w:numPr>
      </w:pPr>
      <w:r>
        <w:t xml:space="preserve">Click ‘View Clinical Info’ button to access details about biopsy visits. </w:t>
      </w:r>
    </w:p>
    <w:p w14:paraId="41E7F5DE" w14:textId="77777777" w:rsidR="003C0515" w:rsidRDefault="003C0515" w:rsidP="007C4858">
      <w:pPr>
        <w:pStyle w:val="ListBullet"/>
        <w:numPr>
          <w:ilvl w:val="1"/>
          <w:numId w:val="3"/>
        </w:numPr>
      </w:pPr>
      <w:r>
        <w:lastRenderedPageBreak/>
        <w:t>Click ‘View Complete Data’ to view combined result of demographics and visit data.</w:t>
      </w:r>
    </w:p>
    <w:p w14:paraId="7AD00B41" w14:textId="77777777" w:rsidR="007C4858" w:rsidRDefault="003816FE" w:rsidP="007C4858">
      <w:pPr>
        <w:pStyle w:val="ListBullet"/>
      </w:pPr>
      <w:r>
        <w:t>FOR DEVELOPERS</w:t>
      </w:r>
      <w:r w:rsidR="007C4858">
        <w:t xml:space="preserve">: </w:t>
      </w:r>
    </w:p>
    <w:p w14:paraId="1A4CB301" w14:textId="77777777" w:rsidR="003816FE" w:rsidRDefault="003816FE" w:rsidP="003816FE">
      <w:pPr>
        <w:pStyle w:val="ListBullet"/>
        <w:numPr>
          <w:ilvl w:val="1"/>
          <w:numId w:val="3"/>
        </w:numPr>
      </w:pPr>
      <w:r>
        <w:t xml:space="preserve">Entering data in the columns containing demographic data will create one SQL table. </w:t>
      </w:r>
    </w:p>
    <w:p w14:paraId="0B7BE08B" w14:textId="77777777" w:rsidR="003816FE" w:rsidRDefault="003816FE" w:rsidP="003816FE">
      <w:pPr>
        <w:pStyle w:val="ListBullet"/>
        <w:numPr>
          <w:ilvl w:val="1"/>
          <w:numId w:val="3"/>
        </w:numPr>
      </w:pPr>
      <w:r>
        <w:t xml:space="preserve">Entering data in the columns containing data about the clinical visit will create another SQL table. </w:t>
      </w:r>
    </w:p>
    <w:p w14:paraId="2A61EA4C" w14:textId="77777777" w:rsidR="003C0515" w:rsidRDefault="003C0515" w:rsidP="003816FE">
      <w:pPr>
        <w:pStyle w:val="ListBullet"/>
        <w:numPr>
          <w:ilvl w:val="1"/>
          <w:numId w:val="3"/>
        </w:numPr>
      </w:pPr>
      <w:r>
        <w:t xml:space="preserve">When user clicks ‘view complete data’ button, a SQL command is executed that merges the two existing tables and displays the result on the screen. </w:t>
      </w:r>
    </w:p>
    <w:p w14:paraId="09662920" w14:textId="77777777" w:rsidR="007C4858" w:rsidRDefault="003C0515" w:rsidP="003C0515">
      <w:pPr>
        <w:pStyle w:val="ListBullet"/>
        <w:numPr>
          <w:ilvl w:val="1"/>
          <w:numId w:val="3"/>
        </w:numPr>
      </w:pPr>
      <w:r>
        <w:t>When user clicks ‘View Demographics’, a SQL command is executed that displays the table containing demographic data only.</w:t>
      </w:r>
    </w:p>
    <w:p w14:paraId="2F4456FD" w14:textId="77777777" w:rsidR="003C0515" w:rsidRDefault="003C0515" w:rsidP="003C0515">
      <w:pPr>
        <w:pStyle w:val="ListBullet"/>
        <w:numPr>
          <w:ilvl w:val="1"/>
          <w:numId w:val="3"/>
        </w:numPr>
      </w:pPr>
      <w:r>
        <w:t xml:space="preserve">When user clicks ‘View Clinical Info’, a SQL command is executed that displays the table containing clinical visit data only. </w:t>
      </w:r>
    </w:p>
    <w:p w14:paraId="6BCA01BF" w14:textId="77777777" w:rsidR="003C0515" w:rsidRDefault="003C0515" w:rsidP="003C0515">
      <w:pPr>
        <w:pStyle w:val="ListBullet"/>
        <w:numPr>
          <w:ilvl w:val="1"/>
          <w:numId w:val="3"/>
        </w:numPr>
      </w:pPr>
      <w:r>
        <w:t>The Home button will take the user to login screen</w:t>
      </w:r>
    </w:p>
    <w:p w14:paraId="3FB1F46C" w14:textId="77777777" w:rsidR="003C0515" w:rsidRDefault="003C0515" w:rsidP="003C0515">
      <w:pPr>
        <w:pStyle w:val="ListBullet"/>
      </w:pPr>
      <w:r>
        <w:t xml:space="preserve">IMPROVEMENTS: </w:t>
      </w:r>
    </w:p>
    <w:p w14:paraId="28FAACC7" w14:textId="77777777" w:rsidR="003C0515" w:rsidRDefault="003C0515" w:rsidP="003C0515">
      <w:pPr>
        <w:pStyle w:val="ListBullet"/>
        <w:numPr>
          <w:ilvl w:val="1"/>
          <w:numId w:val="3"/>
        </w:numPr>
      </w:pPr>
      <w:r>
        <w:t xml:space="preserve">Log-out functionality needs to be added to the web application. </w:t>
      </w:r>
    </w:p>
    <w:p w14:paraId="16B48736" w14:textId="12CBFF93" w:rsidR="00734640" w:rsidRDefault="00734640" w:rsidP="003C0515">
      <w:pPr>
        <w:pStyle w:val="ListBullet"/>
        <w:numPr>
          <w:ilvl w:val="1"/>
          <w:numId w:val="3"/>
        </w:numPr>
      </w:pPr>
      <w:r>
        <w:t>A user ID-password database needs to be employed to complement the login screen.</w:t>
      </w:r>
    </w:p>
    <w:p w14:paraId="33C30418" w14:textId="3E6FDD5A" w:rsidR="003C0515" w:rsidRDefault="00734640" w:rsidP="003C0515">
      <w:pPr>
        <w:pStyle w:val="ListBullet"/>
        <w:numPr>
          <w:ilvl w:val="1"/>
          <w:numId w:val="3"/>
        </w:numPr>
      </w:pPr>
      <w:r>
        <w:t>Buttons to display the SQL tables need to be implemented.</w:t>
      </w:r>
    </w:p>
    <w:p w14:paraId="2E84F9CC" w14:textId="5ACA1C82" w:rsidR="00734640" w:rsidRDefault="00734640" w:rsidP="00734640">
      <w:pPr>
        <w:pStyle w:val="ListBullet"/>
        <w:numPr>
          <w:ilvl w:val="0"/>
          <w:numId w:val="0"/>
        </w:numPr>
        <w:ind w:left="1440"/>
      </w:pPr>
      <w:bookmarkStart w:id="0" w:name="_GoBack"/>
      <w:bookmarkEnd w:id="0"/>
    </w:p>
    <w:p w14:paraId="5B80D03A" w14:textId="77777777" w:rsidR="007C4858" w:rsidRDefault="007C4858" w:rsidP="007C4858">
      <w:pPr>
        <w:pStyle w:val="ListBullet"/>
        <w:numPr>
          <w:ilvl w:val="0"/>
          <w:numId w:val="0"/>
        </w:numPr>
      </w:pPr>
    </w:p>
    <w:p w14:paraId="77C13428" w14:textId="77777777" w:rsidR="00F05CBA" w:rsidRDefault="00F05CBA">
      <w:pPr>
        <w:pStyle w:val="Heading2"/>
      </w:pPr>
    </w:p>
    <w:sectPr w:rsidR="00F05CB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97B31" w14:textId="77777777" w:rsidR="00B11572" w:rsidRDefault="00B11572">
      <w:r>
        <w:separator/>
      </w:r>
    </w:p>
    <w:p w14:paraId="0527DE05" w14:textId="77777777" w:rsidR="00B11572" w:rsidRDefault="00B11572"/>
  </w:endnote>
  <w:endnote w:type="continuationSeparator" w:id="0">
    <w:p w14:paraId="0DB88778" w14:textId="77777777" w:rsidR="00B11572" w:rsidRDefault="00B11572">
      <w:r>
        <w:continuationSeparator/>
      </w:r>
    </w:p>
    <w:p w14:paraId="7B31C7B4" w14:textId="77777777" w:rsidR="00B11572" w:rsidRDefault="00B11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3921A" w14:textId="77777777" w:rsidR="00F05CBA" w:rsidRDefault="000F6E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6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7E1AD" w14:textId="77777777" w:rsidR="00B11572" w:rsidRDefault="00B11572">
      <w:r>
        <w:separator/>
      </w:r>
    </w:p>
    <w:p w14:paraId="32E99E36" w14:textId="77777777" w:rsidR="00B11572" w:rsidRDefault="00B11572"/>
  </w:footnote>
  <w:footnote w:type="continuationSeparator" w:id="0">
    <w:p w14:paraId="63172F3A" w14:textId="77777777" w:rsidR="00B11572" w:rsidRDefault="00B11572">
      <w:r>
        <w:continuationSeparator/>
      </w:r>
    </w:p>
    <w:p w14:paraId="0B7B9FB6" w14:textId="77777777" w:rsidR="00B11572" w:rsidRDefault="00B115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C2"/>
    <w:rsid w:val="000F6EA3"/>
    <w:rsid w:val="003816FE"/>
    <w:rsid w:val="003C0515"/>
    <w:rsid w:val="003E01C2"/>
    <w:rsid w:val="00734640"/>
    <w:rsid w:val="007C4858"/>
    <w:rsid w:val="00B11572"/>
    <w:rsid w:val="00B9352E"/>
    <w:rsid w:val="00E773FE"/>
    <w:rsid w:val="00F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83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garw10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2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Agarwal</dc:creator>
  <cp:keywords/>
  <dc:description/>
  <cp:lastModifiedBy>Milind Agarwal</cp:lastModifiedBy>
  <cp:revision>2</cp:revision>
  <dcterms:created xsi:type="dcterms:W3CDTF">2017-10-05T00:34:00Z</dcterms:created>
  <dcterms:modified xsi:type="dcterms:W3CDTF">2017-10-05T04:28:00Z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